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shd w:val="clear" w:color="auto" w:fill="2B579A" w:themeFill="accent5"/>
        <w:tblLook w:val="0600" w:firstRow="0" w:lastRow="0" w:firstColumn="0" w:lastColumn="0" w:noHBand="1" w:noVBand="1"/>
      </w:tblPr>
      <w:tblGrid>
        <w:gridCol w:w="7920"/>
        <w:gridCol w:w="1440"/>
      </w:tblGrid>
      <w:tr w:rsidR="007378F1" w14:paraId="0DFC495B" w14:textId="77777777" w:rsidTr="007378F1">
        <w:tc>
          <w:tcPr>
            <w:tcW w:w="7920" w:type="dxa"/>
            <w:shd w:val="clear" w:color="auto" w:fill="2B579A" w:themeFill="accent5"/>
          </w:tcPr>
          <w:p w14:paraId="0FDDD5CC" w14:textId="6254C144" w:rsidR="007378F1" w:rsidRDefault="00955F71" w:rsidP="00955F71">
            <w:pPr>
              <w:pStyle w:val="Title"/>
            </w:pPr>
            <w:r>
              <w:t xml:space="preserve">Technical Test </w:t>
            </w:r>
            <w:r w:rsidR="002B4D2F">
              <w:t>Dotnet Developer</w:t>
            </w:r>
          </w:p>
        </w:tc>
        <w:tc>
          <w:tcPr>
            <w:tcW w:w="1440" w:type="dxa"/>
            <w:shd w:val="clear" w:color="auto" w:fill="2B579A" w:themeFill="accent5"/>
            <w:vAlign w:val="bottom"/>
          </w:tcPr>
          <w:p w14:paraId="4C5FB053" w14:textId="77777777" w:rsidR="007378F1" w:rsidRDefault="007378F1" w:rsidP="007378F1">
            <w:pPr>
              <w:pStyle w:val="Title"/>
              <w:pBdr>
                <w:left w:val="none" w:sz="0" w:space="0" w:color="auto"/>
              </w:pBdr>
              <w:shd w:val="clear" w:color="auto" w:fill="auto"/>
              <w:spacing w:after="240"/>
              <w:ind w:left="0"/>
              <w:jc w:val="right"/>
            </w:pPr>
          </w:p>
        </w:tc>
      </w:tr>
    </w:tbl>
    <w:p w14:paraId="2296DC70" w14:textId="77777777" w:rsidR="00955F71" w:rsidRDefault="00955F71" w:rsidP="00955F71"/>
    <w:p w14:paraId="01DF0722" w14:textId="46B08A60" w:rsidR="003569EA" w:rsidRDefault="008B4F85" w:rsidP="006B0B82">
      <w:pPr>
        <w:rPr>
          <w:b/>
          <w:bCs/>
        </w:rPr>
      </w:pPr>
      <w:r>
        <w:rPr>
          <w:b/>
          <w:bCs/>
        </w:rPr>
        <w:t xml:space="preserve">Fixing apps </w:t>
      </w:r>
      <w:r w:rsidR="00937FDC">
        <w:rPr>
          <w:b/>
          <w:bCs/>
        </w:rPr>
        <w:t xml:space="preserve">with requirement </w:t>
      </w:r>
      <w:proofErr w:type="gramStart"/>
      <w:r w:rsidR="00937FDC">
        <w:rPr>
          <w:b/>
          <w:bCs/>
        </w:rPr>
        <w:t>bellow</w:t>
      </w:r>
      <w:r w:rsidR="003569EA">
        <w:rPr>
          <w:b/>
          <w:bCs/>
        </w:rPr>
        <w:t xml:space="preserve"> :</w:t>
      </w:r>
      <w:proofErr w:type="gramEnd"/>
    </w:p>
    <w:p w14:paraId="64214FB5" w14:textId="7267D961" w:rsidR="003569EA" w:rsidRDefault="00224AC4" w:rsidP="003569EA">
      <w:pPr>
        <w:pStyle w:val="ListParagraph"/>
        <w:numPr>
          <w:ilvl w:val="0"/>
          <w:numId w:val="19"/>
        </w:numPr>
        <w:ind w:left="360"/>
      </w:pPr>
      <w:r>
        <w:t>Base</w:t>
      </w:r>
      <w:r w:rsidR="00937FDC">
        <w:t xml:space="preserve"> mockup screen following prototype in this link</w:t>
      </w:r>
    </w:p>
    <w:p w14:paraId="792311D5" w14:textId="6E0FAA10" w:rsidR="00937FDC" w:rsidRDefault="00937FDC" w:rsidP="00937FDC">
      <w:pPr>
        <w:ind w:left="360"/>
      </w:pPr>
      <w:hyperlink r:id="rId11" w:history="1">
        <w:r w:rsidRPr="00717575">
          <w:rPr>
            <w:rStyle w:val="Hyperlink"/>
          </w:rPr>
          <w:t>https://www.figma.com/proto/e9mRWZeWvsMgM0y6EWbf5Q/Test-Developer?node-id=1-4&amp;node-type=CANVAS&amp;t=8FOLfvYSI01NvHGn-1&amp;scaling=scale-down&amp;content-scaling=fixed&amp;page-id=0%3A1&amp;starting-point-node-id=1%3A4</w:t>
        </w:r>
      </w:hyperlink>
      <w:r>
        <w:t xml:space="preserve"> </w:t>
      </w:r>
    </w:p>
    <w:p w14:paraId="755D7998" w14:textId="77777777" w:rsidR="00937FDC" w:rsidRDefault="00937FDC" w:rsidP="00937FDC">
      <w:pPr>
        <w:pStyle w:val="ListParagraph"/>
        <w:ind w:left="360"/>
      </w:pPr>
    </w:p>
    <w:p w14:paraId="6CFBC0F9" w14:textId="0B44BE7A" w:rsidR="003569EA" w:rsidRDefault="003569EA" w:rsidP="003569EA">
      <w:pPr>
        <w:pStyle w:val="ListParagraph"/>
        <w:numPr>
          <w:ilvl w:val="0"/>
          <w:numId w:val="20"/>
        </w:numPr>
      </w:pPr>
      <w:r>
        <w:t>Order (list &amp; Search)</w:t>
      </w:r>
      <w:r w:rsidR="00497750">
        <w:t xml:space="preserve"> </w:t>
      </w:r>
    </w:p>
    <w:tbl>
      <w:tblPr>
        <w:tblStyle w:val="GridTable4-Accent5"/>
        <w:tblW w:w="8648" w:type="dxa"/>
        <w:tblInd w:w="703" w:type="dxa"/>
        <w:tblLook w:val="04A0" w:firstRow="1" w:lastRow="0" w:firstColumn="1" w:lastColumn="0" w:noHBand="0" w:noVBand="1"/>
      </w:tblPr>
      <w:tblGrid>
        <w:gridCol w:w="1844"/>
        <w:gridCol w:w="6804"/>
      </w:tblGrid>
      <w:tr w:rsidR="00FF0727" w14:paraId="673F97C0" w14:textId="77777777" w:rsidTr="0089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44F0356" w14:textId="48C67C6E" w:rsidR="00B01495" w:rsidRPr="00FF0727" w:rsidRDefault="00B01495" w:rsidP="008E37C0">
            <w:pPr>
              <w:pStyle w:val="ListParagraph"/>
              <w:ind w:left="0"/>
              <w:jc w:val="center"/>
            </w:pPr>
            <w:r w:rsidRPr="00FF0727">
              <w:t>Action</w:t>
            </w:r>
          </w:p>
        </w:tc>
        <w:tc>
          <w:tcPr>
            <w:tcW w:w="6804" w:type="dxa"/>
          </w:tcPr>
          <w:p w14:paraId="563FC399" w14:textId="76827CF9" w:rsidR="00B01495" w:rsidRPr="00FF0727" w:rsidRDefault="00937FDC" w:rsidP="008E37C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0727">
              <w:t>Screen Behavior</w:t>
            </w:r>
          </w:p>
        </w:tc>
      </w:tr>
      <w:tr w:rsidR="008E37C0" w14:paraId="1F8F4075" w14:textId="77777777" w:rsidTr="0089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00AFB3E" w14:textId="5A460174" w:rsidR="008E37C0" w:rsidRPr="00FF0727" w:rsidRDefault="008E37C0" w:rsidP="00FF0727">
            <w:pPr>
              <w:pStyle w:val="ListParagraph"/>
              <w:ind w:left="0"/>
              <w:rPr>
                <w:b w:val="0"/>
                <w:bCs w:val="0"/>
              </w:rPr>
            </w:pPr>
            <w:r w:rsidRPr="00FF0727">
              <w:rPr>
                <w:b w:val="0"/>
                <w:bCs w:val="0"/>
              </w:rPr>
              <w:t>Keyword</w:t>
            </w:r>
          </w:p>
        </w:tc>
        <w:tc>
          <w:tcPr>
            <w:tcW w:w="6804" w:type="dxa"/>
          </w:tcPr>
          <w:p w14:paraId="405532EB" w14:textId="02E2CBB4" w:rsidR="008E37C0" w:rsidRDefault="008E37C0" w:rsidP="00B0149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Free text</w:t>
            </w:r>
          </w:p>
        </w:tc>
      </w:tr>
      <w:tr w:rsidR="008E37C0" w14:paraId="610A8DA7" w14:textId="77777777" w:rsidTr="00895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8641625" w14:textId="1ADF4E92" w:rsidR="008E37C0" w:rsidRPr="00FF0727" w:rsidRDefault="008E37C0" w:rsidP="00B01495">
            <w:pPr>
              <w:pStyle w:val="ListParagraph"/>
              <w:ind w:left="0"/>
              <w:rPr>
                <w:b w:val="0"/>
                <w:bCs w:val="0"/>
              </w:rPr>
            </w:pPr>
            <w:r w:rsidRPr="00FF0727">
              <w:rPr>
                <w:b w:val="0"/>
                <w:bCs w:val="0"/>
              </w:rPr>
              <w:t>Order Date</w:t>
            </w:r>
          </w:p>
        </w:tc>
        <w:tc>
          <w:tcPr>
            <w:tcW w:w="6804" w:type="dxa"/>
          </w:tcPr>
          <w:p w14:paraId="12B26648" w14:textId="59479CF3" w:rsidR="008E37C0" w:rsidRDefault="008E37C0" w:rsidP="00B0149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Date Picker</w:t>
            </w:r>
          </w:p>
        </w:tc>
      </w:tr>
      <w:tr w:rsidR="00FF0727" w14:paraId="0BABD1AB" w14:textId="77777777" w:rsidTr="0089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DAD926B" w14:textId="5D867A69" w:rsidR="00B01495" w:rsidRPr="00FF0727" w:rsidRDefault="00B01495" w:rsidP="00B01495">
            <w:pPr>
              <w:pStyle w:val="ListParagraph"/>
              <w:ind w:left="0"/>
              <w:rPr>
                <w:b w:val="0"/>
                <w:bCs w:val="0"/>
              </w:rPr>
            </w:pPr>
            <w:r w:rsidRPr="00FF0727">
              <w:rPr>
                <w:b w:val="0"/>
                <w:bCs w:val="0"/>
              </w:rPr>
              <w:t>Search</w:t>
            </w:r>
          </w:p>
        </w:tc>
        <w:tc>
          <w:tcPr>
            <w:tcW w:w="6804" w:type="dxa"/>
          </w:tcPr>
          <w:p w14:paraId="56D6DB67" w14:textId="4DA0067D" w:rsidR="00B01495" w:rsidRDefault="00937FDC" w:rsidP="00B0149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order data based on combination keyword and order date</w:t>
            </w:r>
          </w:p>
        </w:tc>
      </w:tr>
      <w:tr w:rsidR="00895DE7" w14:paraId="05A6730D" w14:textId="77777777" w:rsidTr="00895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9973907" w14:textId="6D7F14DC" w:rsidR="00B01495" w:rsidRPr="00FF0727" w:rsidRDefault="00B01495" w:rsidP="00B01495">
            <w:pPr>
              <w:pStyle w:val="ListParagraph"/>
              <w:ind w:left="0"/>
              <w:rPr>
                <w:b w:val="0"/>
                <w:bCs w:val="0"/>
              </w:rPr>
            </w:pPr>
            <w:r w:rsidRPr="00FF0727">
              <w:rPr>
                <w:b w:val="0"/>
                <w:bCs w:val="0"/>
              </w:rPr>
              <w:t>Add New Data</w:t>
            </w:r>
          </w:p>
        </w:tc>
        <w:tc>
          <w:tcPr>
            <w:tcW w:w="6804" w:type="dxa"/>
          </w:tcPr>
          <w:p w14:paraId="1973AC52" w14:textId="67EC2D7B" w:rsidR="00B01495" w:rsidRDefault="00937FDC" w:rsidP="00B0149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page create order item</w:t>
            </w:r>
          </w:p>
        </w:tc>
      </w:tr>
      <w:tr w:rsidR="00FF0727" w14:paraId="1278B91A" w14:textId="77777777" w:rsidTr="0089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D98621C" w14:textId="47F1FC65" w:rsidR="00B01495" w:rsidRPr="00FF0727" w:rsidRDefault="00B01495" w:rsidP="00B01495">
            <w:pPr>
              <w:pStyle w:val="ListParagraph"/>
              <w:ind w:left="0"/>
              <w:rPr>
                <w:b w:val="0"/>
                <w:bCs w:val="0"/>
              </w:rPr>
            </w:pPr>
            <w:r w:rsidRPr="00FF0727">
              <w:rPr>
                <w:b w:val="0"/>
                <w:bCs w:val="0"/>
              </w:rPr>
              <w:t>Export</w:t>
            </w:r>
          </w:p>
        </w:tc>
        <w:tc>
          <w:tcPr>
            <w:tcW w:w="6804" w:type="dxa"/>
          </w:tcPr>
          <w:p w14:paraId="39F8A257" w14:textId="2A32DC97" w:rsidR="00B01495" w:rsidRDefault="00937FDC" w:rsidP="00B0149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 order data &amp; download in excel format based on grid</w:t>
            </w:r>
          </w:p>
        </w:tc>
      </w:tr>
      <w:tr w:rsidR="00B01495" w14:paraId="102A88C9" w14:textId="77777777" w:rsidTr="00895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1A5DF5F" w14:textId="1E9EA256" w:rsidR="00B01495" w:rsidRPr="00FF0727" w:rsidRDefault="00B01495" w:rsidP="00B01495">
            <w:pPr>
              <w:pStyle w:val="ListParagraph"/>
              <w:ind w:left="0"/>
              <w:rPr>
                <w:b w:val="0"/>
                <w:bCs w:val="0"/>
              </w:rPr>
            </w:pPr>
            <w:r w:rsidRPr="00FF0727">
              <w:rPr>
                <w:b w:val="0"/>
                <w:bCs w:val="0"/>
              </w:rPr>
              <w:t>Icon Edit</w:t>
            </w:r>
          </w:p>
        </w:tc>
        <w:tc>
          <w:tcPr>
            <w:tcW w:w="6804" w:type="dxa"/>
          </w:tcPr>
          <w:p w14:paraId="03773B4C" w14:textId="2377F633" w:rsidR="00B01495" w:rsidRDefault="00937FDC" w:rsidP="00B0149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edit page and show order &amp; item data to be edit by user</w:t>
            </w:r>
          </w:p>
        </w:tc>
      </w:tr>
      <w:tr w:rsidR="00B01495" w14:paraId="7687A800" w14:textId="77777777" w:rsidTr="0089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2A05154" w14:textId="6AB55D23" w:rsidR="00B01495" w:rsidRPr="00FF0727" w:rsidRDefault="008E37C0" w:rsidP="00B01495">
            <w:pPr>
              <w:pStyle w:val="ListParagraph"/>
              <w:ind w:left="0"/>
              <w:rPr>
                <w:b w:val="0"/>
                <w:bCs w:val="0"/>
              </w:rPr>
            </w:pPr>
            <w:r w:rsidRPr="00FF0727">
              <w:rPr>
                <w:b w:val="0"/>
                <w:bCs w:val="0"/>
              </w:rPr>
              <w:t>i</w:t>
            </w:r>
            <w:r w:rsidR="00FF0727" w:rsidRPr="00FF0727">
              <w:rPr>
                <w:b w:val="0"/>
                <w:bCs w:val="0"/>
              </w:rPr>
              <w:t>c</w:t>
            </w:r>
            <w:r w:rsidRPr="00FF0727">
              <w:rPr>
                <w:b w:val="0"/>
                <w:bCs w:val="0"/>
              </w:rPr>
              <w:t>on Delete</w:t>
            </w:r>
          </w:p>
        </w:tc>
        <w:tc>
          <w:tcPr>
            <w:tcW w:w="6804" w:type="dxa"/>
          </w:tcPr>
          <w:p w14:paraId="3B5CE9F1" w14:textId="377FD7B3" w:rsidR="00B01495" w:rsidRDefault="00937FDC" w:rsidP="00B0149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popup confirmation (Yes/No). after confirmed delete order and item data</w:t>
            </w:r>
          </w:p>
        </w:tc>
      </w:tr>
    </w:tbl>
    <w:p w14:paraId="49C37295" w14:textId="392C2997" w:rsidR="00FF0727" w:rsidRDefault="003569EA" w:rsidP="00FF0727">
      <w:pPr>
        <w:pStyle w:val="ListParagraph"/>
        <w:numPr>
          <w:ilvl w:val="0"/>
          <w:numId w:val="20"/>
        </w:numPr>
      </w:pPr>
      <w:r>
        <w:t xml:space="preserve">Item (list, Create, Update, Delete) </w:t>
      </w:r>
    </w:p>
    <w:p w14:paraId="5376E420" w14:textId="77777777" w:rsidR="00FF0727" w:rsidRDefault="00FF0727" w:rsidP="00FF0727">
      <w:pPr>
        <w:pStyle w:val="ListParagraph"/>
      </w:pPr>
    </w:p>
    <w:tbl>
      <w:tblPr>
        <w:tblStyle w:val="GridTable4-Accent5"/>
        <w:tblW w:w="8630" w:type="dxa"/>
        <w:tblInd w:w="726" w:type="dxa"/>
        <w:tblLook w:val="04A0" w:firstRow="1" w:lastRow="0" w:firstColumn="1" w:lastColumn="0" w:noHBand="0" w:noVBand="1"/>
      </w:tblPr>
      <w:tblGrid>
        <w:gridCol w:w="1821"/>
        <w:gridCol w:w="6809"/>
      </w:tblGrid>
      <w:tr w:rsidR="00FF0727" w14:paraId="2444099B" w14:textId="77777777" w:rsidTr="0089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7AE4EB57" w14:textId="3A3548F0" w:rsidR="00FF0727" w:rsidRPr="00FF0727" w:rsidRDefault="00FF0727" w:rsidP="00FF0727">
            <w:pPr>
              <w:pStyle w:val="ListParagraph"/>
              <w:ind w:left="0"/>
              <w:jc w:val="center"/>
            </w:pPr>
            <w:r w:rsidRPr="00FF0727">
              <w:t>Action</w:t>
            </w:r>
          </w:p>
        </w:tc>
        <w:tc>
          <w:tcPr>
            <w:tcW w:w="6809" w:type="dxa"/>
          </w:tcPr>
          <w:p w14:paraId="3B256297" w14:textId="293BE420" w:rsidR="00FF0727" w:rsidRPr="00FF0727" w:rsidRDefault="00FF0727" w:rsidP="00FF07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0727">
              <w:t>Screen Behavior</w:t>
            </w:r>
          </w:p>
        </w:tc>
      </w:tr>
      <w:tr w:rsidR="00FF0727" w14:paraId="4A7FA07B" w14:textId="77777777" w:rsidTr="0089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709246D7" w14:textId="34D28A98" w:rsidR="00FF0727" w:rsidRPr="00FF0727" w:rsidRDefault="00FF0727" w:rsidP="00FF0727">
            <w:pPr>
              <w:pStyle w:val="ListParagraph"/>
              <w:ind w:left="0"/>
              <w:rPr>
                <w:b w:val="0"/>
                <w:bCs w:val="0"/>
              </w:rPr>
            </w:pPr>
            <w:r w:rsidRPr="00FF0727">
              <w:rPr>
                <w:b w:val="0"/>
                <w:bCs w:val="0"/>
              </w:rPr>
              <w:t>Order Number</w:t>
            </w:r>
          </w:p>
        </w:tc>
        <w:tc>
          <w:tcPr>
            <w:tcW w:w="6809" w:type="dxa"/>
          </w:tcPr>
          <w:p w14:paraId="36B4A08A" w14:textId="0E2ED410" w:rsidR="00FF0727" w:rsidRDefault="00FF0727" w:rsidP="00FF07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free text</w:t>
            </w:r>
          </w:p>
        </w:tc>
      </w:tr>
      <w:tr w:rsidR="00FF0727" w14:paraId="5A51B72F" w14:textId="77777777" w:rsidTr="00895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1D3C5A10" w14:textId="5F80A86E" w:rsidR="00FF0727" w:rsidRPr="00FF0727" w:rsidRDefault="00FF0727" w:rsidP="00FF0727">
            <w:pPr>
              <w:pStyle w:val="ListParagraph"/>
              <w:ind w:left="0"/>
              <w:rPr>
                <w:b w:val="0"/>
                <w:bCs w:val="0"/>
              </w:rPr>
            </w:pPr>
            <w:r w:rsidRPr="00FF0727">
              <w:rPr>
                <w:b w:val="0"/>
                <w:bCs w:val="0"/>
              </w:rPr>
              <w:t>Order Date</w:t>
            </w:r>
          </w:p>
        </w:tc>
        <w:tc>
          <w:tcPr>
            <w:tcW w:w="6809" w:type="dxa"/>
          </w:tcPr>
          <w:p w14:paraId="2F57E750" w14:textId="6CED985E" w:rsidR="00FF0727" w:rsidRDefault="00FF0727" w:rsidP="00FF07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date picker</w:t>
            </w:r>
          </w:p>
        </w:tc>
      </w:tr>
      <w:tr w:rsidR="00FF0727" w14:paraId="4706B01E" w14:textId="77777777" w:rsidTr="0089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0BED7F16" w14:textId="4F5576CA" w:rsidR="00FF0727" w:rsidRPr="00FF0727" w:rsidRDefault="00FF0727" w:rsidP="00FF0727">
            <w:pPr>
              <w:pStyle w:val="ListParagraph"/>
              <w:ind w:left="0"/>
              <w:rPr>
                <w:b w:val="0"/>
                <w:bCs w:val="0"/>
              </w:rPr>
            </w:pPr>
            <w:r w:rsidRPr="00FF0727">
              <w:rPr>
                <w:b w:val="0"/>
                <w:bCs w:val="0"/>
              </w:rPr>
              <w:t>Add Item</w:t>
            </w:r>
          </w:p>
        </w:tc>
        <w:tc>
          <w:tcPr>
            <w:tcW w:w="6809" w:type="dxa"/>
          </w:tcPr>
          <w:p w14:paraId="31312FE2" w14:textId="1563B85C" w:rsidR="00FF0727" w:rsidRDefault="00FF0727" w:rsidP="00FF07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row in inline grid (grid will be show as input or edit mode) fill item name, qty and price after click icon save then save temporary item data</w:t>
            </w:r>
          </w:p>
        </w:tc>
      </w:tr>
      <w:tr w:rsidR="00FF0727" w14:paraId="7BC651B7" w14:textId="77777777" w:rsidTr="00895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669F3F85" w14:textId="69EDFC2D" w:rsidR="00FF0727" w:rsidRPr="00FF0727" w:rsidRDefault="00FF0727" w:rsidP="00FF0727">
            <w:pPr>
              <w:pStyle w:val="ListParagraph"/>
              <w:ind w:left="0"/>
              <w:rPr>
                <w:b w:val="0"/>
                <w:bCs w:val="0"/>
              </w:rPr>
            </w:pPr>
            <w:r w:rsidRPr="00FF0727">
              <w:rPr>
                <w:b w:val="0"/>
                <w:bCs w:val="0"/>
              </w:rPr>
              <w:t>Icon Save</w:t>
            </w:r>
          </w:p>
        </w:tc>
        <w:tc>
          <w:tcPr>
            <w:tcW w:w="6809" w:type="dxa"/>
          </w:tcPr>
          <w:p w14:paraId="0654BC3E" w14:textId="6867F855" w:rsidR="00FF0727" w:rsidRDefault="00FF0727" w:rsidP="00FF07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temporary item data</w:t>
            </w:r>
          </w:p>
        </w:tc>
      </w:tr>
      <w:tr w:rsidR="00FF0727" w14:paraId="7C93D25B" w14:textId="77777777" w:rsidTr="0089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0239C65B" w14:textId="78AED6FB" w:rsidR="00FF0727" w:rsidRPr="00FF0727" w:rsidRDefault="00FF0727" w:rsidP="00FF0727">
            <w:pPr>
              <w:pStyle w:val="ListParagraph"/>
              <w:ind w:left="0"/>
              <w:rPr>
                <w:b w:val="0"/>
                <w:bCs w:val="0"/>
              </w:rPr>
            </w:pPr>
            <w:r w:rsidRPr="00FF0727">
              <w:rPr>
                <w:b w:val="0"/>
                <w:bCs w:val="0"/>
              </w:rPr>
              <w:lastRenderedPageBreak/>
              <w:t>Icon Cancel</w:t>
            </w:r>
          </w:p>
        </w:tc>
        <w:tc>
          <w:tcPr>
            <w:tcW w:w="6809" w:type="dxa"/>
          </w:tcPr>
          <w:p w14:paraId="7D7B41AF" w14:textId="579F800D" w:rsidR="00FF0727" w:rsidRDefault="00FF0727" w:rsidP="00FF07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 inline input / edited grid item</w:t>
            </w:r>
          </w:p>
        </w:tc>
      </w:tr>
      <w:tr w:rsidR="00FF0727" w14:paraId="0904AFB9" w14:textId="77777777" w:rsidTr="00895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4DF9E0AC" w14:textId="5C40E680" w:rsidR="00FF0727" w:rsidRPr="00FF0727" w:rsidRDefault="00FF0727" w:rsidP="00FF0727">
            <w:pPr>
              <w:pStyle w:val="ListParagraph"/>
              <w:ind w:left="0"/>
              <w:rPr>
                <w:b w:val="0"/>
                <w:bCs w:val="0"/>
              </w:rPr>
            </w:pPr>
            <w:r w:rsidRPr="00FF0727">
              <w:rPr>
                <w:b w:val="0"/>
                <w:bCs w:val="0"/>
              </w:rPr>
              <w:t>Icon Edit</w:t>
            </w:r>
          </w:p>
        </w:tc>
        <w:tc>
          <w:tcPr>
            <w:tcW w:w="6809" w:type="dxa"/>
          </w:tcPr>
          <w:p w14:paraId="062D0AD1" w14:textId="589238FC" w:rsidR="00FF0727" w:rsidRDefault="00FF0727" w:rsidP="00FF07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selected row in grid to be in edited mode. after save clicked edit temporary item data based on user input</w:t>
            </w:r>
          </w:p>
        </w:tc>
      </w:tr>
      <w:tr w:rsidR="00FF0727" w14:paraId="3929BBF7" w14:textId="77777777" w:rsidTr="0089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76E726F5" w14:textId="4525D242" w:rsidR="00FF0727" w:rsidRPr="00FF0727" w:rsidRDefault="00FF0727" w:rsidP="00FF0727">
            <w:pPr>
              <w:pStyle w:val="ListParagraph"/>
              <w:ind w:left="0"/>
              <w:rPr>
                <w:b w:val="0"/>
                <w:bCs w:val="0"/>
              </w:rPr>
            </w:pPr>
            <w:r w:rsidRPr="00FF0727">
              <w:rPr>
                <w:b w:val="0"/>
                <w:bCs w:val="0"/>
              </w:rPr>
              <w:t>Icon Delete</w:t>
            </w:r>
          </w:p>
        </w:tc>
        <w:tc>
          <w:tcPr>
            <w:tcW w:w="6809" w:type="dxa"/>
          </w:tcPr>
          <w:p w14:paraId="1CCE80A3" w14:textId="6E4447B7" w:rsidR="00FF0727" w:rsidRDefault="00FF0727" w:rsidP="00FF07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temporary item data in grid</w:t>
            </w:r>
          </w:p>
        </w:tc>
      </w:tr>
      <w:tr w:rsidR="00FF0727" w14:paraId="40098DED" w14:textId="77777777" w:rsidTr="00895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2EC8F32E" w14:textId="77C4DFF1" w:rsidR="00FF0727" w:rsidRPr="00FF0727" w:rsidRDefault="00FF0727" w:rsidP="00FF0727">
            <w:pPr>
              <w:pStyle w:val="ListParagraph"/>
              <w:ind w:left="0"/>
              <w:rPr>
                <w:b w:val="0"/>
                <w:bCs w:val="0"/>
              </w:rPr>
            </w:pPr>
            <w:r w:rsidRPr="00FF0727">
              <w:rPr>
                <w:b w:val="0"/>
                <w:bCs w:val="0"/>
              </w:rPr>
              <w:t>Save</w:t>
            </w:r>
          </w:p>
        </w:tc>
        <w:tc>
          <w:tcPr>
            <w:tcW w:w="6809" w:type="dxa"/>
          </w:tcPr>
          <w:p w14:paraId="6E25ED32" w14:textId="09119F79" w:rsidR="00FF0727" w:rsidRDefault="00FF0727" w:rsidP="00FF07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 all order data &amp; temporary item data to be create or updated in database</w:t>
            </w:r>
          </w:p>
        </w:tc>
      </w:tr>
      <w:tr w:rsidR="00FF0727" w14:paraId="6512DBA4" w14:textId="77777777" w:rsidTr="0089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75A27BDC" w14:textId="104706D9" w:rsidR="00FF0727" w:rsidRPr="00FF0727" w:rsidRDefault="00FF0727" w:rsidP="00FF0727">
            <w:pPr>
              <w:pStyle w:val="ListParagraph"/>
              <w:ind w:left="0"/>
              <w:rPr>
                <w:b w:val="0"/>
                <w:bCs w:val="0"/>
              </w:rPr>
            </w:pPr>
            <w:r w:rsidRPr="00FF0727">
              <w:rPr>
                <w:b w:val="0"/>
                <w:bCs w:val="0"/>
              </w:rPr>
              <w:t>Close</w:t>
            </w:r>
          </w:p>
        </w:tc>
        <w:tc>
          <w:tcPr>
            <w:tcW w:w="6809" w:type="dxa"/>
          </w:tcPr>
          <w:p w14:paraId="7576AE8A" w14:textId="478C4F5C" w:rsidR="00FF0727" w:rsidRDefault="00FF0727" w:rsidP="00FF072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page order list &amp; clear all order &amp; item data.</w:t>
            </w:r>
          </w:p>
        </w:tc>
      </w:tr>
    </w:tbl>
    <w:p w14:paraId="4928BC33" w14:textId="77777777" w:rsidR="008E37C0" w:rsidRDefault="008E37C0" w:rsidP="008E37C0">
      <w:pPr>
        <w:pStyle w:val="ListParagraph"/>
      </w:pPr>
    </w:p>
    <w:p w14:paraId="6B936CD0" w14:textId="1FD3A6F9" w:rsidR="00BA7044" w:rsidRPr="00547187" w:rsidRDefault="00224AC4" w:rsidP="003569EA">
      <w:pPr>
        <w:pStyle w:val="ListParagraph"/>
        <w:numPr>
          <w:ilvl w:val="0"/>
          <w:numId w:val="20"/>
        </w:numPr>
      </w:pPr>
      <w:r>
        <w:t xml:space="preserve">Fix </w:t>
      </w:r>
      <w:r w:rsidR="00B60E7C">
        <w:t xml:space="preserve">Issue from given </w:t>
      </w:r>
      <w:r w:rsidR="004C76F3">
        <w:t>Source Code with</w:t>
      </w:r>
      <w:r w:rsidR="007F467A">
        <w:t xml:space="preserve"> C Sharp</w:t>
      </w:r>
      <w:r w:rsidR="002B4D2F">
        <w:t xml:space="preserve"> </w:t>
      </w:r>
      <w:r w:rsidR="002B4D2F" w:rsidRPr="002B4D2F">
        <w:rPr>
          <w:b/>
          <w:bCs/>
        </w:rPr>
        <w:t>(Web Based)</w:t>
      </w:r>
      <w:r w:rsidR="007F467A">
        <w:rPr>
          <w:b/>
          <w:bCs/>
        </w:rPr>
        <w:t xml:space="preserve"> </w:t>
      </w:r>
      <w:r w:rsidR="007F467A">
        <w:t>and (</w:t>
      </w:r>
      <w:r w:rsidR="007F467A" w:rsidRPr="007F467A">
        <w:rPr>
          <w:b/>
          <w:bCs/>
        </w:rPr>
        <w:t>SQL Server</w:t>
      </w:r>
      <w:r w:rsidR="007F467A">
        <w:t>)</w:t>
      </w:r>
      <w:r w:rsidR="004C76F3">
        <w:t xml:space="preserve"> to meet requirement</w:t>
      </w:r>
    </w:p>
    <w:p w14:paraId="2B6FC9BA" w14:textId="7C504B24" w:rsidR="00547187" w:rsidRPr="00E8311A" w:rsidRDefault="00C92BBB" w:rsidP="00547187">
      <w:pPr>
        <w:pStyle w:val="ListParagraph"/>
        <w:numPr>
          <w:ilvl w:val="0"/>
          <w:numId w:val="20"/>
        </w:numPr>
        <w:rPr>
          <w:i/>
          <w:iCs/>
        </w:rPr>
      </w:pPr>
      <w:r>
        <w:t xml:space="preserve">Source Code will be given from </w:t>
      </w:r>
      <w:r w:rsidR="006149F3">
        <w:t>by Link</w:t>
      </w:r>
      <w:r w:rsidR="00527199">
        <w:t xml:space="preserve"> later</w:t>
      </w:r>
      <w:r w:rsidR="00547187">
        <w:t>.</w:t>
      </w:r>
    </w:p>
    <w:p w14:paraId="30821F38" w14:textId="4A065494" w:rsidR="00E8311A" w:rsidRPr="00547187" w:rsidRDefault="00E8311A" w:rsidP="00547187">
      <w:pPr>
        <w:pStyle w:val="ListParagraph"/>
        <w:numPr>
          <w:ilvl w:val="0"/>
          <w:numId w:val="20"/>
        </w:numPr>
        <w:rPr>
          <w:i/>
          <w:iCs/>
        </w:rPr>
      </w:pPr>
      <w:r>
        <w:t xml:space="preserve">Task also will be </w:t>
      </w:r>
      <w:proofErr w:type="gramStart"/>
      <w:r>
        <w:t>inform</w:t>
      </w:r>
      <w:proofErr w:type="gramEnd"/>
      <w:r>
        <w:t xml:space="preserve"> </w:t>
      </w:r>
      <w:r w:rsidR="00EC2800">
        <w:t>i</w:t>
      </w:r>
      <w:r w:rsidR="00381DFE">
        <w:t>nside downloaded file</w:t>
      </w:r>
      <w:r>
        <w:t xml:space="preserve">, </w:t>
      </w:r>
      <w:r w:rsidR="00EC2800">
        <w:t>read file “ToDo.txt”</w:t>
      </w:r>
    </w:p>
    <w:p w14:paraId="26FC68E2" w14:textId="77777777" w:rsidR="00547187" w:rsidRPr="00547187" w:rsidRDefault="00547187" w:rsidP="00547187">
      <w:pPr>
        <w:pStyle w:val="ListParagraph"/>
        <w:rPr>
          <w:i/>
          <w:iCs/>
        </w:rPr>
      </w:pPr>
    </w:p>
    <w:p w14:paraId="44E5B355" w14:textId="0197C742" w:rsidR="00B01495" w:rsidRPr="00547187" w:rsidRDefault="00547187" w:rsidP="00B01495">
      <w:pPr>
        <w:pStyle w:val="ListParagraph"/>
        <w:numPr>
          <w:ilvl w:val="0"/>
          <w:numId w:val="19"/>
        </w:numPr>
        <w:ind w:left="360"/>
        <w:rPr>
          <w:i/>
          <w:iCs/>
        </w:rPr>
      </w:pPr>
      <w:r>
        <w:t>Use attached database schema and don’t add, edit delete column or table in this schema</w:t>
      </w:r>
      <w:r w:rsidR="00B01495">
        <w:object w:dxaOrig="1520" w:dyaOrig="987" w14:anchorId="38015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2" o:title=""/>
          </v:shape>
          <o:OLEObject Type="Embed" ProgID="Package" ShapeID="_x0000_i1025" DrawAspect="Icon" ObjectID="_1792396229" r:id="rId13"/>
        </w:object>
      </w:r>
    </w:p>
    <w:p w14:paraId="396F6FA2" w14:textId="3E9195AE" w:rsidR="00834EFE" w:rsidRPr="0038302D" w:rsidRDefault="00547187" w:rsidP="00834EFE">
      <w:pPr>
        <w:pStyle w:val="ListParagraph"/>
        <w:numPr>
          <w:ilvl w:val="0"/>
          <w:numId w:val="19"/>
        </w:numPr>
        <w:ind w:left="360"/>
        <w:rPr>
          <w:i/>
          <w:iCs/>
        </w:rPr>
      </w:pPr>
      <w:r>
        <w:t xml:space="preserve">Send </w:t>
      </w:r>
      <w:r w:rsidR="00C92BBB">
        <w:t xml:space="preserve">fixing </w:t>
      </w:r>
      <w:r w:rsidR="00834EFE">
        <w:t xml:space="preserve">source code via </w:t>
      </w:r>
      <w:proofErr w:type="spellStart"/>
      <w:r w:rsidR="00834EFE">
        <w:t>github</w:t>
      </w:r>
      <w:proofErr w:type="spellEnd"/>
      <w:r w:rsidR="00834EFE">
        <w:t xml:space="preserve"> </w:t>
      </w:r>
      <w:r>
        <w:t>including publish file &amp; latest datab</w:t>
      </w:r>
      <w:r w:rsidR="00FF0727">
        <w:t>a</w:t>
      </w:r>
      <w:r>
        <w:t>se script</w:t>
      </w:r>
      <w:r w:rsidR="00497750">
        <w:t xml:space="preserve"> </w:t>
      </w:r>
      <w:r>
        <w:t>(when any new procedure, function or view)</w:t>
      </w:r>
    </w:p>
    <w:p w14:paraId="6D5A6488" w14:textId="7E37FB89" w:rsidR="0038302D" w:rsidRPr="0038302D" w:rsidRDefault="0038302D" w:rsidP="00834EFE">
      <w:pPr>
        <w:pStyle w:val="ListParagraph"/>
        <w:numPr>
          <w:ilvl w:val="0"/>
          <w:numId w:val="19"/>
        </w:numPr>
        <w:ind w:left="360"/>
      </w:pPr>
      <w:r>
        <w:t xml:space="preserve">Better use </w:t>
      </w:r>
      <w:proofErr w:type="spellStart"/>
      <w:r>
        <w:t>Github</w:t>
      </w:r>
      <w:proofErr w:type="spellEnd"/>
      <w:r>
        <w:t xml:space="preserve"> when fixing</w:t>
      </w:r>
      <w:r w:rsidR="00B81F21">
        <w:t xml:space="preserve">. Even can share just final </w:t>
      </w:r>
      <w:proofErr w:type="spellStart"/>
      <w:r w:rsidR="00B81F21">
        <w:t>sourceode</w:t>
      </w:r>
      <w:proofErr w:type="spellEnd"/>
      <w:r w:rsidR="00B81F21">
        <w:t>.</w:t>
      </w:r>
    </w:p>
    <w:p w14:paraId="031A672E" w14:textId="305D6F50" w:rsidR="006D3A72" w:rsidRDefault="00547187" w:rsidP="00834EFE">
      <w:pPr>
        <w:pStyle w:val="ListParagraph"/>
        <w:numPr>
          <w:ilvl w:val="0"/>
          <w:numId w:val="19"/>
        </w:numPr>
        <w:ind w:left="360"/>
      </w:pPr>
      <w:r>
        <w:t xml:space="preserve">Do with full motivated and full confident in </w:t>
      </w:r>
      <w:r w:rsidR="005669C7">
        <w:t>3-6</w:t>
      </w:r>
      <w:r>
        <w:t xml:space="preserve"> hours, max deadline </w:t>
      </w:r>
      <w:r w:rsidR="005669C7">
        <w:t>1</w:t>
      </w:r>
      <w:r>
        <w:t xml:space="preserve"> days after </w:t>
      </w:r>
      <w:r w:rsidR="00FF0727">
        <w:t>you are</w:t>
      </w:r>
      <w:r>
        <w:t xml:space="preserve"> </w:t>
      </w:r>
      <w:r w:rsidR="00FF0727">
        <w:t>received</w:t>
      </w:r>
      <w:r>
        <w:t xml:space="preserve"> this requirement. When we found any plagiarism candidate can’t be processed in the next step.</w:t>
      </w:r>
    </w:p>
    <w:sectPr w:rsidR="006D3A72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66171" w14:textId="77777777" w:rsidR="006E1ABD" w:rsidRDefault="006E1ABD">
      <w:pPr>
        <w:spacing w:line="240" w:lineRule="auto"/>
      </w:pPr>
      <w:r>
        <w:separator/>
      </w:r>
    </w:p>
  </w:endnote>
  <w:endnote w:type="continuationSeparator" w:id="0">
    <w:p w14:paraId="633B40C1" w14:textId="77777777" w:rsidR="006E1ABD" w:rsidRDefault="006E1A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84067" w14:textId="77777777" w:rsidR="006E1ABD" w:rsidRDefault="006E1ABD">
      <w:pPr>
        <w:spacing w:line="240" w:lineRule="auto"/>
      </w:pPr>
      <w:r>
        <w:separator/>
      </w:r>
    </w:p>
  </w:footnote>
  <w:footnote w:type="continuationSeparator" w:id="0">
    <w:p w14:paraId="18C20778" w14:textId="77777777" w:rsidR="006E1ABD" w:rsidRDefault="006E1A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42551"/>
    <w:multiLevelType w:val="hybridMultilevel"/>
    <w:tmpl w:val="C4C43B46"/>
    <w:lvl w:ilvl="0" w:tplc="E5A69F3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40100"/>
    <w:multiLevelType w:val="hybridMultilevel"/>
    <w:tmpl w:val="04326C0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A0178"/>
    <w:multiLevelType w:val="hybridMultilevel"/>
    <w:tmpl w:val="B53441D2"/>
    <w:lvl w:ilvl="0" w:tplc="9DDCA23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946883672">
    <w:abstractNumId w:val="13"/>
  </w:num>
  <w:num w:numId="2" w16cid:durableId="1344088173">
    <w:abstractNumId w:val="13"/>
    <w:lvlOverride w:ilvl="0">
      <w:startOverride w:val="1"/>
    </w:lvlOverride>
  </w:num>
  <w:num w:numId="3" w16cid:durableId="153297310">
    <w:abstractNumId w:val="13"/>
  </w:num>
  <w:num w:numId="4" w16cid:durableId="730036566">
    <w:abstractNumId w:val="13"/>
    <w:lvlOverride w:ilvl="0">
      <w:startOverride w:val="1"/>
    </w:lvlOverride>
  </w:num>
  <w:num w:numId="5" w16cid:durableId="847596003">
    <w:abstractNumId w:val="8"/>
  </w:num>
  <w:num w:numId="6" w16cid:durableId="687293148">
    <w:abstractNumId w:val="13"/>
    <w:lvlOverride w:ilvl="0">
      <w:startOverride w:val="1"/>
    </w:lvlOverride>
  </w:num>
  <w:num w:numId="7" w16cid:durableId="62817009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32291990">
    <w:abstractNumId w:val="10"/>
  </w:num>
  <w:num w:numId="9" w16cid:durableId="2599200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165295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12588">
    <w:abstractNumId w:val="7"/>
  </w:num>
  <w:num w:numId="12" w16cid:durableId="1871337205">
    <w:abstractNumId w:val="6"/>
  </w:num>
  <w:num w:numId="13" w16cid:durableId="774980982">
    <w:abstractNumId w:val="5"/>
  </w:num>
  <w:num w:numId="14" w16cid:durableId="1711414136">
    <w:abstractNumId w:val="4"/>
  </w:num>
  <w:num w:numId="15" w16cid:durableId="1794246987">
    <w:abstractNumId w:val="3"/>
  </w:num>
  <w:num w:numId="16" w16cid:durableId="1895770651">
    <w:abstractNumId w:val="2"/>
  </w:num>
  <w:num w:numId="17" w16cid:durableId="524369397">
    <w:abstractNumId w:val="1"/>
  </w:num>
  <w:num w:numId="18" w16cid:durableId="299850232">
    <w:abstractNumId w:val="0"/>
  </w:num>
  <w:num w:numId="19" w16cid:durableId="1380130226">
    <w:abstractNumId w:val="12"/>
  </w:num>
  <w:num w:numId="20" w16cid:durableId="1226793159">
    <w:abstractNumId w:val="9"/>
  </w:num>
  <w:num w:numId="21" w16cid:durableId="18552646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71"/>
    <w:rsid w:val="00007202"/>
    <w:rsid w:val="000150E9"/>
    <w:rsid w:val="00030E3C"/>
    <w:rsid w:val="0004025E"/>
    <w:rsid w:val="0005216C"/>
    <w:rsid w:val="00072A77"/>
    <w:rsid w:val="00072B2A"/>
    <w:rsid w:val="00072D27"/>
    <w:rsid w:val="00083C22"/>
    <w:rsid w:val="00086E87"/>
    <w:rsid w:val="000871A8"/>
    <w:rsid w:val="00095320"/>
    <w:rsid w:val="000A036B"/>
    <w:rsid w:val="000B67CE"/>
    <w:rsid w:val="000D0E4A"/>
    <w:rsid w:val="000E3E65"/>
    <w:rsid w:val="000E4FC7"/>
    <w:rsid w:val="000F11B9"/>
    <w:rsid w:val="000F7257"/>
    <w:rsid w:val="00102341"/>
    <w:rsid w:val="00105960"/>
    <w:rsid w:val="001073CE"/>
    <w:rsid w:val="00121553"/>
    <w:rsid w:val="00124088"/>
    <w:rsid w:val="00131CAB"/>
    <w:rsid w:val="00184C8F"/>
    <w:rsid w:val="00193B38"/>
    <w:rsid w:val="001C2CAB"/>
    <w:rsid w:val="001D0BD1"/>
    <w:rsid w:val="002017AC"/>
    <w:rsid w:val="00224AC4"/>
    <w:rsid w:val="002359ED"/>
    <w:rsid w:val="00252520"/>
    <w:rsid w:val="0025644D"/>
    <w:rsid w:val="002625F9"/>
    <w:rsid w:val="002631F7"/>
    <w:rsid w:val="0026484A"/>
    <w:rsid w:val="0026504D"/>
    <w:rsid w:val="00276926"/>
    <w:rsid w:val="002A67C8"/>
    <w:rsid w:val="002B40B7"/>
    <w:rsid w:val="002B4D2F"/>
    <w:rsid w:val="002C2BAD"/>
    <w:rsid w:val="002C5D75"/>
    <w:rsid w:val="002D752E"/>
    <w:rsid w:val="00301789"/>
    <w:rsid w:val="00325194"/>
    <w:rsid w:val="0032659B"/>
    <w:rsid w:val="003569EA"/>
    <w:rsid w:val="003728E3"/>
    <w:rsid w:val="00381DFE"/>
    <w:rsid w:val="0038302D"/>
    <w:rsid w:val="0038771D"/>
    <w:rsid w:val="00390C62"/>
    <w:rsid w:val="003962D3"/>
    <w:rsid w:val="003C7D9D"/>
    <w:rsid w:val="003E3A63"/>
    <w:rsid w:val="00457BEB"/>
    <w:rsid w:val="00461B2E"/>
    <w:rsid w:val="00475D6C"/>
    <w:rsid w:val="00482CFC"/>
    <w:rsid w:val="00487996"/>
    <w:rsid w:val="00491910"/>
    <w:rsid w:val="00497750"/>
    <w:rsid w:val="004A2AF6"/>
    <w:rsid w:val="004A3D03"/>
    <w:rsid w:val="004B6D7F"/>
    <w:rsid w:val="004C2B5D"/>
    <w:rsid w:val="004C76F3"/>
    <w:rsid w:val="004D785F"/>
    <w:rsid w:val="004E744B"/>
    <w:rsid w:val="004F7760"/>
    <w:rsid w:val="00503F0D"/>
    <w:rsid w:val="00520AC9"/>
    <w:rsid w:val="00527199"/>
    <w:rsid w:val="00547187"/>
    <w:rsid w:val="00561F9A"/>
    <w:rsid w:val="005669C7"/>
    <w:rsid w:val="00590995"/>
    <w:rsid w:val="00594254"/>
    <w:rsid w:val="005A020B"/>
    <w:rsid w:val="005B6EB8"/>
    <w:rsid w:val="005F10F8"/>
    <w:rsid w:val="005F7DC4"/>
    <w:rsid w:val="0060534F"/>
    <w:rsid w:val="00610DB2"/>
    <w:rsid w:val="006149F3"/>
    <w:rsid w:val="00614CAB"/>
    <w:rsid w:val="00633BC0"/>
    <w:rsid w:val="00643CE7"/>
    <w:rsid w:val="00661DE5"/>
    <w:rsid w:val="006706DE"/>
    <w:rsid w:val="0069487E"/>
    <w:rsid w:val="006A648B"/>
    <w:rsid w:val="006B0B82"/>
    <w:rsid w:val="006B7EF2"/>
    <w:rsid w:val="006C3B5F"/>
    <w:rsid w:val="006D3A72"/>
    <w:rsid w:val="006E1ABD"/>
    <w:rsid w:val="006E7750"/>
    <w:rsid w:val="006F53EE"/>
    <w:rsid w:val="00717507"/>
    <w:rsid w:val="007263B8"/>
    <w:rsid w:val="00726D9C"/>
    <w:rsid w:val="00726F2C"/>
    <w:rsid w:val="0073614F"/>
    <w:rsid w:val="00736D30"/>
    <w:rsid w:val="007378F1"/>
    <w:rsid w:val="00742FF3"/>
    <w:rsid w:val="007447D2"/>
    <w:rsid w:val="00794B27"/>
    <w:rsid w:val="007A73CB"/>
    <w:rsid w:val="007A7846"/>
    <w:rsid w:val="007B2795"/>
    <w:rsid w:val="007D379B"/>
    <w:rsid w:val="007F467A"/>
    <w:rsid w:val="007F66F5"/>
    <w:rsid w:val="00800D14"/>
    <w:rsid w:val="00812400"/>
    <w:rsid w:val="0082203C"/>
    <w:rsid w:val="00834EFE"/>
    <w:rsid w:val="008360A8"/>
    <w:rsid w:val="008416E0"/>
    <w:rsid w:val="00853E64"/>
    <w:rsid w:val="00856183"/>
    <w:rsid w:val="00895251"/>
    <w:rsid w:val="00895DE7"/>
    <w:rsid w:val="00897BFF"/>
    <w:rsid w:val="008B4F85"/>
    <w:rsid w:val="008C61B9"/>
    <w:rsid w:val="008E37C0"/>
    <w:rsid w:val="00912477"/>
    <w:rsid w:val="009139AF"/>
    <w:rsid w:val="00937FDC"/>
    <w:rsid w:val="00943B06"/>
    <w:rsid w:val="00945864"/>
    <w:rsid w:val="00955F71"/>
    <w:rsid w:val="009806F4"/>
    <w:rsid w:val="009853E9"/>
    <w:rsid w:val="00996E16"/>
    <w:rsid w:val="009B0392"/>
    <w:rsid w:val="009B69C5"/>
    <w:rsid w:val="009D3947"/>
    <w:rsid w:val="009F5FF2"/>
    <w:rsid w:val="009F72A7"/>
    <w:rsid w:val="00A11506"/>
    <w:rsid w:val="00A119D9"/>
    <w:rsid w:val="00A1309F"/>
    <w:rsid w:val="00A21BED"/>
    <w:rsid w:val="00A27D99"/>
    <w:rsid w:val="00A451D9"/>
    <w:rsid w:val="00A60D92"/>
    <w:rsid w:val="00A86EAC"/>
    <w:rsid w:val="00A923E7"/>
    <w:rsid w:val="00AA661C"/>
    <w:rsid w:val="00AC2F58"/>
    <w:rsid w:val="00B01495"/>
    <w:rsid w:val="00B07906"/>
    <w:rsid w:val="00B22A5F"/>
    <w:rsid w:val="00B369B4"/>
    <w:rsid w:val="00B53817"/>
    <w:rsid w:val="00B60E7C"/>
    <w:rsid w:val="00B61F85"/>
    <w:rsid w:val="00B81F21"/>
    <w:rsid w:val="00BA3CC7"/>
    <w:rsid w:val="00BA7044"/>
    <w:rsid w:val="00BF457D"/>
    <w:rsid w:val="00BF4775"/>
    <w:rsid w:val="00C4626A"/>
    <w:rsid w:val="00C67FD3"/>
    <w:rsid w:val="00C92BBB"/>
    <w:rsid w:val="00CA0C45"/>
    <w:rsid w:val="00CB1D0E"/>
    <w:rsid w:val="00CC3AB0"/>
    <w:rsid w:val="00CD4A9C"/>
    <w:rsid w:val="00CF12AE"/>
    <w:rsid w:val="00D1798D"/>
    <w:rsid w:val="00D44ACA"/>
    <w:rsid w:val="00D62192"/>
    <w:rsid w:val="00D80049"/>
    <w:rsid w:val="00D902A4"/>
    <w:rsid w:val="00D93933"/>
    <w:rsid w:val="00DB2323"/>
    <w:rsid w:val="00DB331E"/>
    <w:rsid w:val="00DB44EB"/>
    <w:rsid w:val="00DC4E21"/>
    <w:rsid w:val="00DD5358"/>
    <w:rsid w:val="00E224A0"/>
    <w:rsid w:val="00E254F0"/>
    <w:rsid w:val="00E4313F"/>
    <w:rsid w:val="00E51168"/>
    <w:rsid w:val="00E55B4B"/>
    <w:rsid w:val="00E55FC7"/>
    <w:rsid w:val="00E60545"/>
    <w:rsid w:val="00E72A21"/>
    <w:rsid w:val="00E7715A"/>
    <w:rsid w:val="00E8311A"/>
    <w:rsid w:val="00EA5D2D"/>
    <w:rsid w:val="00EB700D"/>
    <w:rsid w:val="00EC2800"/>
    <w:rsid w:val="00F33B83"/>
    <w:rsid w:val="00F41B42"/>
    <w:rsid w:val="00F54BD0"/>
    <w:rsid w:val="00F633E4"/>
    <w:rsid w:val="00FB3BB2"/>
    <w:rsid w:val="00FF0727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273828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igma.com/proto/e9mRWZeWvsMgM0y6EWbf5Q/Test-Developer?node-id=1-4&amp;node-type=CANVAS&amp;t=8FOLfvYSI01NvHGn-1&amp;scaling=scale-down&amp;content-scaling=fixed&amp;page-id=0%3A1&amp;starting-point-node-id=1%3A4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akhri\AppData\Local\Microsoft\Office\16.0\DTS\en-ID%7bEC09EB52-1D06-4E83-872D-D113F71CC0E6%7d\%7b53F385EC-CDD7-418F-91FF-99D0B3636363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751B19-7F0A-4BDE-A76A-38FB96B4E1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{53F385EC-CDD7-418F-91FF-99D0B3636363}tf10002117_win32.dotx</Template>
  <TotalTime>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2024-11-06T04:04:00Z</dcterms:created>
  <dcterms:modified xsi:type="dcterms:W3CDTF">2024-11-06T04:04:00Z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